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column">
              <wp:posOffset>-1609543</wp:posOffset>
            </wp:positionH>
            <wp:positionV relativeFrom="page">
              <wp:posOffset>-1458323</wp:posOffset>
            </wp:positionV>
            <wp:extent cx="11219543" cy="8414657"/>
            <wp:effectExtent l="0" t="0" r="127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19543" cy="841465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Default="001221D6" w:rsidP="00D077E9">
                                  <w:pPr>
                                    <w:pStyle w:val="Title"/>
                                    <w:spacing w:after="0"/>
                                    <w:rPr>
                                      <w:lang w:val="en-IN"/>
                                    </w:rPr>
                                  </w:pPr>
                                  <w:r>
                                    <w:rPr>
                                      <w:lang w:val="en-IN"/>
                                    </w:rPr>
                                    <w:t>AMRITSAR</w:t>
                                  </w:r>
                                </w:p>
                                <w:p w:rsidR="001221D6" w:rsidRPr="001221D6" w:rsidRDefault="001221D6" w:rsidP="00D077E9">
                                  <w:pPr>
                                    <w:pStyle w:val="Title"/>
                                    <w:spacing w:after="0"/>
                                    <w:rPr>
                                      <w:lang w:val="en-IN"/>
                                    </w:rPr>
                                  </w:pPr>
                                  <w:r>
                                    <w:rPr>
                                      <w:lang w:val="en-IN"/>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Default="001221D6" w:rsidP="00D077E9">
                            <w:pPr>
                              <w:pStyle w:val="Title"/>
                              <w:spacing w:after="0"/>
                              <w:rPr>
                                <w:lang w:val="en-IN"/>
                              </w:rPr>
                            </w:pPr>
                            <w:r>
                              <w:rPr>
                                <w:lang w:val="en-IN"/>
                              </w:rPr>
                              <w:t>AMRITSAR</w:t>
                            </w:r>
                          </w:p>
                          <w:p w:rsidR="001221D6" w:rsidRPr="001221D6" w:rsidRDefault="001221D6" w:rsidP="00D077E9">
                            <w:pPr>
                              <w:pStyle w:val="Title"/>
                              <w:spacing w:after="0"/>
                              <w:rPr>
                                <w:lang w:val="en-IN"/>
                              </w:rPr>
                            </w:pPr>
                            <w:r>
                              <w:rPr>
                                <w:lang w:val="en-IN"/>
                              </w:rPr>
                              <w:t>2019</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C3D458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82742F53654C4FD087A430463329F4B2"/>
              </w:placeholder>
              <w15:appearance w15:val="hidden"/>
            </w:sdtPr>
            <w:sdtEndPr/>
            <w:sdtContent>
              <w:p w:rsidR="00D077E9" w:rsidRDefault="001221D6" w:rsidP="00D077E9">
                <w:r>
                  <w:rPr>
                    <w:rStyle w:val="SubtitleChar"/>
                    <w:b w:val="0"/>
                  </w:rPr>
                  <w:t>JAN 26</w:t>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11647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707F11" w:rsidRDefault="002A5560" w:rsidP="00D077E9">
            <w:sdt>
              <w:sdtPr>
                <w:id w:val="-1740469667"/>
                <w:placeholder>
                  <w:docPart w:val="78B3D0E140B84B3B956496DA89A95B28"/>
                </w:placeholder>
                <w15:appearance w15:val="hidden"/>
              </w:sdtPr>
              <w:sdtEndPr/>
              <w:sdtContent>
                <w:r w:rsidR="00707F11">
                  <w:t>.</w:t>
                </w:r>
              </w:sdtContent>
            </w:sdt>
          </w:p>
          <w:p w:rsidR="00D077E9" w:rsidRDefault="00D077E9" w:rsidP="00D077E9">
            <w:r w:rsidRPr="00B231E5">
              <w:t>Authored by:</w:t>
            </w:r>
            <w:r>
              <w:t xml:space="preserve"> </w:t>
            </w:r>
            <w:sdt>
              <w:sdtPr>
                <w:alias w:val="Your Name"/>
                <w:tag w:val="Your Name"/>
                <w:id w:val="-180584491"/>
                <w:placeholder>
                  <w:docPart w:val="FC4B10E292F345018DB5E39AD54F95A1"/>
                </w:placeholder>
                <w:dataBinding w:prefixMappings="xmlns:ns0='http://schemas.microsoft.com/office/2006/coverPageProps' " w:xpath="/ns0:CoverPageProperties[1]/ns0:CompanyFax[1]" w:storeItemID="{55AF091B-3C7A-41E3-B477-F2FDAA23CFDA}"/>
                <w15:appearance w15:val="hidden"/>
                <w:text w:multiLine="1"/>
              </w:sdtPr>
              <w:sdtEndPr/>
              <w:sdtContent>
                <w:r w:rsidR="001221D6">
                  <w:t>Aditi Patel</w:t>
                </w:r>
              </w:sdtContent>
            </w:sdt>
          </w:p>
          <w:p w:rsidR="00D077E9" w:rsidRPr="00D86945" w:rsidRDefault="00D077E9" w:rsidP="00D077E9">
            <w:pPr>
              <w:rPr>
                <w:noProof/>
                <w:sz w:val="10"/>
                <w:szCs w:val="10"/>
              </w:rPr>
            </w:pPr>
          </w:p>
        </w:tc>
      </w:tr>
    </w:tbl>
    <w:p w:rsidR="00D077E9" w:rsidRDefault="00D077E9">
      <w:pPr>
        <w:spacing w:after="200"/>
      </w:pPr>
      <w:r w:rsidRPr="00D967AC">
        <w:rPr>
          <w:noProof/>
          <w:lang w:val="en-IN" w:eastAsia="en-IN"/>
        </w:rPr>
        <w:drawing>
          <wp:anchor distT="0" distB="0" distL="114300" distR="114300" simplePos="0" relativeHeight="251661312" behindDoc="0" locked="0" layoutInCell="1" allowOverlap="1" wp14:anchorId="2B05B9CB" wp14:editId="15B55AAB">
            <wp:simplePos x="0" y="0"/>
            <wp:positionH relativeFrom="column">
              <wp:posOffset>4386580</wp:posOffset>
            </wp:positionH>
            <wp:positionV relativeFrom="paragraph">
              <wp:posOffset>7890510</wp:posOffset>
            </wp:positionV>
            <wp:extent cx="2066704" cy="520700"/>
            <wp:effectExtent l="0" t="0" r="0" b="0"/>
            <wp:wrapNone/>
            <wp:docPr id="12" name="Graphic 20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8">
                      <a:duotone>
                        <a:prstClr val="black"/>
                        <a:schemeClr val="accent3">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066704" cy="52070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5C5E4"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4EABC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1221D6" w:rsidP="00D077E9">
      <w:pPr>
        <w:pStyle w:val="Heading1"/>
      </w:pPr>
      <w:r>
        <w:lastRenderedPageBreak/>
        <w:t>Day 1</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8C4D4AA4EB9144A1BCD7342B1E299EE3"/>
              </w:placeholder>
              <w15:dataBinding w:prefixMappings="xmlns:ns0='http://schemas.microsoft.com/temp/samples' " w:xpath="/ns0:employees[1]/ns0:employee[1]/ns0:CompanyName[1]" w:storeItemID="{00000000-0000-0000-0000-000000000000}"/>
              <w15:appearance w15:val="hidden"/>
            </w:sdtPr>
            <w:sdtEndPr/>
            <w:sdtContent>
              <w:p w:rsidR="00DF027C" w:rsidRDefault="001D0BD0" w:rsidP="00961DFC">
                <w:pPr>
                  <w:pStyle w:val="Heading2"/>
                </w:pPr>
                <w:r>
                  <w:t>Landing in Amritsar!</w:t>
                </w:r>
              </w:p>
            </w:sdtContent>
          </w:sdt>
          <w:p w:rsidR="008C23F8" w:rsidRDefault="00A11D63" w:rsidP="005F6D2C">
            <w:pPr>
              <w:pStyle w:val="Content"/>
              <w:jc w:val="both"/>
            </w:pPr>
            <w:r w:rsidRPr="00A11D63">
              <w:t xml:space="preserve">We reached the Chhatrapati Shivaji international airport, Mumbai, Maharashtra at 9 we had some lunch at the GVK lounge and board in our flight. It was 2hr 25min flight to Amritsar. When we reached ATQ Airport the temperature was 6°C and that was something that we experienced after a long time as compared to Mumbai's humid climate. It was indeed a welcome change, though we were prepared for it. </w:t>
            </w:r>
          </w:p>
          <w:p w:rsidR="008C23F8" w:rsidRDefault="008C23F8" w:rsidP="005F6D2C">
            <w:pPr>
              <w:pStyle w:val="Content"/>
              <w:jc w:val="both"/>
            </w:pPr>
          </w:p>
          <w:p w:rsidR="00A75EC4" w:rsidRDefault="00A11D63" w:rsidP="005F6D2C">
            <w:pPr>
              <w:pStyle w:val="Content"/>
              <w:jc w:val="both"/>
            </w:pPr>
            <w:r w:rsidRPr="00A11D63">
              <w:t xml:space="preserve">When you reach Amritsar airport, you can take a cab from the airport (OLA or UBER) or you can take a taxi from outside the Amritsar airport (Sri Guru Ram Das Je International Airport, Amritsar). My suggestion is please don't use the Google maps for the direction because we had stuck in near parking, as taxis don't go to some areas so we had to drop the taxi and take a rickshaw to reach our hotel. </w:t>
            </w:r>
          </w:p>
          <w:p w:rsidR="00A75EC4" w:rsidRDefault="00A75EC4" w:rsidP="005F6D2C">
            <w:pPr>
              <w:pStyle w:val="Content"/>
              <w:jc w:val="both"/>
            </w:pPr>
          </w:p>
          <w:p w:rsidR="00DF027C" w:rsidRDefault="00A11D63" w:rsidP="005F6D2C">
            <w:pPr>
              <w:pStyle w:val="Content"/>
              <w:jc w:val="both"/>
            </w:pPr>
            <w:r w:rsidRPr="00A11D63">
              <w:t>After we reached our hotel we relaxed for some time and had some food, then we went to see the golden temple at night and it was truly a mesmerizing view that can flabbergast oneself. After the visit dinner time, we had many options for dinner near the golden temple-like Dominos Pizza, McDonald's, etc. and it is also a shopper’s stop, all the shopping is near the golden temple.</w:t>
            </w:r>
          </w:p>
          <w:p w:rsidR="00A11D63" w:rsidRDefault="00A11D63" w:rsidP="00A11D63">
            <w:pPr>
              <w:pStyle w:val="Content"/>
            </w:pPr>
          </w:p>
          <w:p w:rsidR="00AC4A38" w:rsidRDefault="00AC4A38" w:rsidP="00A11D63">
            <w:pPr>
              <w:pStyle w:val="Content"/>
            </w:pPr>
          </w:p>
          <w:p w:rsidR="000C16BB" w:rsidRDefault="000C16BB" w:rsidP="00A11D63">
            <w:pPr>
              <w:pStyle w:val="Content"/>
            </w:pPr>
          </w:p>
          <w:p w:rsidR="000C16BB" w:rsidRDefault="000C16BB" w:rsidP="00A11D63">
            <w:pPr>
              <w:pStyle w:val="Content"/>
            </w:pPr>
          </w:p>
          <w:p w:rsidR="000C16BB" w:rsidRDefault="000C16BB" w:rsidP="00A11D63">
            <w:pPr>
              <w:pStyle w:val="Content"/>
            </w:pPr>
          </w:p>
          <w:p w:rsidR="006C5E20" w:rsidRDefault="006C5E20" w:rsidP="00A11D63">
            <w:pPr>
              <w:pStyle w:val="Content"/>
            </w:pPr>
          </w:p>
          <w:p w:rsidR="000C16BB" w:rsidRDefault="000C16BB" w:rsidP="00A11D63">
            <w:pPr>
              <w:pStyle w:val="Content"/>
            </w:pPr>
          </w:p>
        </w:tc>
      </w:tr>
      <w:tr w:rsidR="00DF027C" w:rsidTr="00DF027C">
        <w:trPr>
          <w:trHeight w:val="1899"/>
        </w:trPr>
        <w:tc>
          <w:tcPr>
            <w:tcW w:w="9999" w:type="dxa"/>
            <w:shd w:val="clear" w:color="auto" w:fill="F2F2F2" w:themeFill="background1" w:themeFillShade="F2"/>
            <w:vAlign w:val="center"/>
          </w:tcPr>
          <w:p w:rsidR="00DF027C" w:rsidRPr="00DF027C" w:rsidRDefault="00DF027C" w:rsidP="00DF027C">
            <w:pPr>
              <w:pStyle w:val="EmphasisText"/>
              <w:jc w:val="center"/>
            </w:pPr>
            <w:r>
              <w:rPr>
                <w:noProof/>
                <w:lang w:val="en-IN" w:eastAsia="en-IN"/>
              </w:rPr>
              <mc:AlternateContent>
                <mc:Choice Requires="wps">
                  <w:drawing>
                    <wp:inline distT="0" distB="0" distL="0" distR="0" wp14:anchorId="2A2D43BB" wp14:editId="258C1F19">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7B3711" w:rsidRDefault="00333543" w:rsidP="00DF027C">
                                  <w:pPr>
                                    <w:jc w:val="center"/>
                                    <w:rPr>
                                      <w:i/>
                                      <w:sz w:val="36"/>
                                    </w:rPr>
                                  </w:pPr>
                                  <w:r>
                                    <w:rPr>
                                      <w:i/>
                                      <w:sz w:val="36"/>
                                    </w:rPr>
                                    <w:t>“</w:t>
                                  </w:r>
                                  <w:r w:rsidR="003B0DE3" w:rsidRPr="003B0DE3">
                                    <w:rPr>
                                      <w:i/>
                                      <w:sz w:val="36"/>
                                    </w:rPr>
                                    <w:t>Live with no excu</w:t>
                                  </w:r>
                                  <w:r w:rsidR="0018474A">
                                    <w:rPr>
                                      <w:i/>
                                      <w:sz w:val="36"/>
                                    </w:rPr>
                                    <w:t>ses and travel with no regrets</w:t>
                                  </w:r>
                                  <w:r>
                                    <w:rPr>
                                      <w:i/>
                                      <w:sz w:val="36"/>
                                    </w:rPr>
                                    <w:t>”</w:t>
                                  </w:r>
                                </w:p>
                                <w:p w:rsidR="00DF027C" w:rsidRDefault="003B0DE3" w:rsidP="00DF027C">
                                  <w:pPr>
                                    <w:jc w:val="center"/>
                                  </w:pPr>
                                  <w:r w:rsidRPr="003B0DE3">
                                    <w:rPr>
                                      <w:i/>
                                      <w:sz w:val="36"/>
                                    </w:rPr>
                                    <w:t>~ Oscar Wilde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2D43BB"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7B3711" w:rsidRDefault="00333543" w:rsidP="00DF027C">
                            <w:pPr>
                              <w:jc w:val="center"/>
                              <w:rPr>
                                <w:i/>
                                <w:sz w:val="36"/>
                              </w:rPr>
                            </w:pPr>
                            <w:r>
                              <w:rPr>
                                <w:i/>
                                <w:sz w:val="36"/>
                              </w:rPr>
                              <w:t>“</w:t>
                            </w:r>
                            <w:r w:rsidR="003B0DE3" w:rsidRPr="003B0DE3">
                              <w:rPr>
                                <w:i/>
                                <w:sz w:val="36"/>
                              </w:rPr>
                              <w:t>Live with no excu</w:t>
                            </w:r>
                            <w:r w:rsidR="0018474A">
                              <w:rPr>
                                <w:i/>
                                <w:sz w:val="36"/>
                              </w:rPr>
                              <w:t>ses and travel with no regrets</w:t>
                            </w:r>
                            <w:r>
                              <w:rPr>
                                <w:i/>
                                <w:sz w:val="36"/>
                              </w:rPr>
                              <w:t>”</w:t>
                            </w:r>
                          </w:p>
                          <w:p w:rsidR="00DF027C" w:rsidRDefault="003B0DE3" w:rsidP="00DF027C">
                            <w:pPr>
                              <w:jc w:val="center"/>
                            </w:pPr>
                            <w:r w:rsidRPr="003B0DE3">
                              <w:rPr>
                                <w:i/>
                                <w:sz w:val="36"/>
                              </w:rPr>
                              <w:t>~ Oscar Wilde</w:t>
                            </w:r>
                          </w:p>
                        </w:txbxContent>
                      </v:textbox>
                      <w10:anchorlock/>
                    </v:shape>
                  </w:pict>
                </mc:Fallback>
              </mc:AlternateContent>
            </w:r>
          </w:p>
        </w:tc>
        <w:bookmarkStart w:id="0" w:name="_GoBack"/>
        <w:bookmarkEnd w:id="0"/>
      </w:tr>
      <w:tr w:rsidR="00DF027C" w:rsidTr="000C16BB">
        <w:trPr>
          <w:trHeight w:val="89"/>
        </w:trPr>
        <w:tc>
          <w:tcPr>
            <w:tcW w:w="9999" w:type="dxa"/>
          </w:tcPr>
          <w:p w:rsidR="00DF027C" w:rsidRDefault="00DF027C" w:rsidP="00DF027C">
            <w:pPr>
              <w:pStyle w:val="Content"/>
              <w:rPr>
                <w:i/>
                <w:sz w:val="36"/>
              </w:rPr>
            </w:pPr>
          </w:p>
        </w:tc>
      </w:tr>
    </w:tbl>
    <w:p w:rsidR="000C16BB" w:rsidRDefault="000C16BB" w:rsidP="000C16BB">
      <w:pPr>
        <w:pStyle w:val="Heading1"/>
      </w:pPr>
      <w:r>
        <w:lastRenderedPageBreak/>
        <w:t>Day 2</w:t>
      </w:r>
    </w:p>
    <w:tbl>
      <w:tblPr>
        <w:tblW w:w="9999" w:type="dxa"/>
        <w:tblInd w:w="40" w:type="dxa"/>
        <w:tblCellMar>
          <w:left w:w="0" w:type="dxa"/>
          <w:right w:w="0" w:type="dxa"/>
        </w:tblCellMar>
        <w:tblLook w:val="0000" w:firstRow="0" w:lastRow="0" w:firstColumn="0" w:lastColumn="0" w:noHBand="0" w:noVBand="0"/>
      </w:tblPr>
      <w:tblGrid>
        <w:gridCol w:w="9999"/>
      </w:tblGrid>
      <w:tr w:rsidR="000C16BB" w:rsidTr="00C23228">
        <w:trPr>
          <w:trHeight w:val="3546"/>
        </w:trPr>
        <w:tc>
          <w:tcPr>
            <w:tcW w:w="9999" w:type="dxa"/>
          </w:tcPr>
          <w:sdt>
            <w:sdtPr>
              <w:id w:val="1983182037"/>
              <w:placeholder>
                <w:docPart w:val="B583BC06F39D4527B0890663B1A15FA2"/>
              </w:placeholder>
              <w15:dataBinding w:prefixMappings="xmlns:ns0='http://schemas.microsoft.com/temp/samples' " w:xpath="/ns0:employees[1]/ns0:employee[1]/ns0:CompanyName[1]" w:storeItemID="{00000000-0000-0000-0000-000000000000}"/>
              <w15:appearance w15:val="hidden"/>
            </w:sdtPr>
            <w:sdtEndPr/>
            <w:sdtContent>
              <w:p w:rsidR="000C16BB" w:rsidRDefault="00232068" w:rsidP="00961DFC">
                <w:pPr>
                  <w:pStyle w:val="Heading2"/>
                </w:pPr>
                <w:r>
                  <w:t>Visiting Jallianwala Bagh</w:t>
                </w:r>
                <w:r w:rsidR="000C16BB">
                  <w:t>!</w:t>
                </w:r>
              </w:p>
            </w:sdtContent>
          </w:sdt>
          <w:p w:rsidR="0024330C" w:rsidRDefault="0024330C" w:rsidP="0024330C">
            <w:pPr>
              <w:pStyle w:val="Content"/>
              <w:jc w:val="both"/>
            </w:pPr>
            <w:r>
              <w:t>Jallianwala Bagh is a public garden in Amritsar. It resembles a memorial of national importance, established in 1951 by the Government of India, to commemorate the massacre of peaceful celebrants including unarmed women and children by British occupying forces, on the occasion of the Punjabi New Year on 13 April 1919. Colonial British Raj sources identified 379 fatalities and estimated about 1100 wounded. Civil Surgeon Dr. Smith indicated that there were 1,526 casualties. The true figures of fatalities are unknown but are very likely to be many times higher than the official figure of 379.</w:t>
            </w:r>
          </w:p>
          <w:p w:rsidR="0024330C" w:rsidRDefault="0024330C" w:rsidP="0024330C">
            <w:pPr>
              <w:pStyle w:val="Content"/>
              <w:jc w:val="both"/>
            </w:pPr>
          </w:p>
          <w:p w:rsidR="0024330C" w:rsidRDefault="0024330C" w:rsidP="0024330C">
            <w:pPr>
              <w:pStyle w:val="Content"/>
              <w:jc w:val="both"/>
            </w:pPr>
            <w:r>
              <w:t>The 6.5-acre (26,000) garden site of the massacre is located in the vicinity of the Golden Temple complex, the holiest shrine of Sikkim.</w:t>
            </w:r>
          </w:p>
          <w:p w:rsidR="00921A83" w:rsidRDefault="00961DFC" w:rsidP="00961DFC">
            <w:pPr>
              <w:pStyle w:val="Content"/>
              <w:tabs>
                <w:tab w:val="left" w:pos="4543"/>
              </w:tabs>
              <w:jc w:val="both"/>
            </w:pPr>
            <w:r>
              <w:tab/>
            </w:r>
          </w:p>
          <w:p w:rsidR="0024330C" w:rsidRDefault="0024330C" w:rsidP="0024330C">
            <w:pPr>
              <w:pStyle w:val="Content"/>
              <w:jc w:val="both"/>
            </w:pPr>
            <w:r>
              <w:t>The memorial is managed by the Jallianwala Bagh National Memorial Trust, which was established as per the "Jallianwala Bagh National Memorial Act". Act No. 25 of 1 May 1951. Retrieved 10 August 2016.</w:t>
            </w:r>
          </w:p>
          <w:p w:rsidR="0024330C" w:rsidRDefault="0024330C" w:rsidP="0024330C">
            <w:pPr>
              <w:pStyle w:val="Content"/>
              <w:jc w:val="both"/>
            </w:pPr>
          </w:p>
          <w:p w:rsidR="0024330C" w:rsidRDefault="0024330C" w:rsidP="0024330C">
            <w:pPr>
              <w:pStyle w:val="Content"/>
              <w:jc w:val="both"/>
            </w:pPr>
            <w:r>
              <w:t>The next day, after breakfast, we went to Jallianwala Bagh. It is a very good place for the historic event that had to occur in India, Udham Singh plays a very important role for the historic event that had happened, you will get to know everything about Udham Singh in the movie releasing soon. After the visit we went for shopping for Punjabi suits and some winter clothes winter wear clues in Punjab are very cheap and has varieties of clothes for shopping.</w:t>
            </w:r>
          </w:p>
          <w:p w:rsidR="0024330C" w:rsidRDefault="0024330C" w:rsidP="0024330C">
            <w:pPr>
              <w:pStyle w:val="Content"/>
              <w:jc w:val="both"/>
            </w:pPr>
          </w:p>
          <w:p w:rsidR="000C16BB" w:rsidRDefault="0024330C" w:rsidP="00C23228">
            <w:pPr>
              <w:pStyle w:val="Content"/>
            </w:pPr>
            <w:r>
              <w:t>Till the evening we were shopping and during shopping, there were sweet potato we could find everywhere, we had dinner in dominos and then back to the hotel.</w:t>
            </w:r>
          </w:p>
        </w:tc>
      </w:tr>
      <w:tr w:rsidR="000C16BB" w:rsidTr="00C23228">
        <w:trPr>
          <w:trHeight w:val="1899"/>
        </w:trPr>
        <w:tc>
          <w:tcPr>
            <w:tcW w:w="9999" w:type="dxa"/>
            <w:shd w:val="clear" w:color="auto" w:fill="F2F2F2" w:themeFill="background1" w:themeFillShade="F2"/>
            <w:vAlign w:val="center"/>
          </w:tcPr>
          <w:p w:rsidR="000C16BB" w:rsidRPr="00DF027C" w:rsidRDefault="000C16BB" w:rsidP="00C23228">
            <w:pPr>
              <w:pStyle w:val="EmphasisText"/>
              <w:jc w:val="center"/>
            </w:pPr>
            <w:r>
              <w:rPr>
                <w:noProof/>
                <w:lang w:val="en-IN" w:eastAsia="en-IN"/>
              </w:rPr>
              <mc:AlternateContent>
                <mc:Choice Requires="wps">
                  <w:drawing>
                    <wp:inline distT="0" distB="0" distL="0" distR="0" wp14:anchorId="08627649" wp14:editId="446083CB">
                      <wp:extent cx="5422005" cy="695459"/>
                      <wp:effectExtent l="0" t="0" r="0" b="0"/>
                      <wp:docPr id="9" name="Text Box 9"/>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3942ED" w:rsidRDefault="001E399A" w:rsidP="000C16BB">
                                  <w:pPr>
                                    <w:jc w:val="center"/>
                                    <w:rPr>
                                      <w:i/>
                                      <w:sz w:val="36"/>
                                    </w:rPr>
                                  </w:pPr>
                                  <w:r w:rsidRPr="00921A83">
                                    <w:rPr>
                                      <w:i/>
                                      <w:sz w:val="36"/>
                                    </w:rPr>
                                    <w:t>“Lif</w:t>
                                  </w:r>
                                  <w:r w:rsidR="00481027">
                                    <w:rPr>
                                      <w:i/>
                                      <w:sz w:val="36"/>
                                    </w:rPr>
                                    <w:t>e i</w:t>
                                  </w:r>
                                  <w:r w:rsidR="00A95D0E">
                                    <w:rPr>
                                      <w:i/>
                                      <w:sz w:val="36"/>
                                    </w:rPr>
                                    <w:t>s e</w:t>
                                  </w:r>
                                  <w:r w:rsidR="009E5CB0">
                                    <w:rPr>
                                      <w:i/>
                                      <w:sz w:val="36"/>
                                    </w:rPr>
                                    <w:t xml:space="preserve">ither a </w:t>
                                  </w:r>
                                  <w:r w:rsidR="004F130D">
                                    <w:rPr>
                                      <w:i/>
                                      <w:sz w:val="36"/>
                                    </w:rPr>
                                    <w:t>Daring A</w:t>
                                  </w:r>
                                  <w:r w:rsidR="00B91F7E">
                                    <w:rPr>
                                      <w:i/>
                                      <w:sz w:val="36"/>
                                    </w:rPr>
                                    <w:t>dventure o</w:t>
                                  </w:r>
                                  <w:r w:rsidR="00102BB3">
                                    <w:rPr>
                                      <w:i/>
                                      <w:sz w:val="36"/>
                                    </w:rPr>
                                    <w:t>r N</w:t>
                                  </w:r>
                                  <w:r w:rsidR="006502B2">
                                    <w:rPr>
                                      <w:i/>
                                      <w:sz w:val="36"/>
                                    </w:rPr>
                                    <w:t>othing at a</w:t>
                                  </w:r>
                                  <w:r w:rsidRPr="00921A83">
                                    <w:rPr>
                                      <w:i/>
                                      <w:sz w:val="36"/>
                                    </w:rPr>
                                    <w:t xml:space="preserve">ll” </w:t>
                                  </w:r>
                                </w:p>
                                <w:p w:rsidR="000C16BB" w:rsidRDefault="001E399A" w:rsidP="000C16BB">
                                  <w:pPr>
                                    <w:jc w:val="center"/>
                                  </w:pPr>
                                  <w:r w:rsidRPr="00921A83">
                                    <w:rPr>
                                      <w:i/>
                                      <w:sz w:val="36"/>
                                    </w:rPr>
                                    <w:t>~ Helen Keller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627649" id="Text Box 9" o:spid="_x0000_s1028"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" filled="f" stroked="f" strokeweight=".5pt">
                      <v:textbox>
                        <w:txbxContent>
                          <w:p w:rsidR="003942ED" w:rsidRDefault="001E399A" w:rsidP="000C16BB">
                            <w:pPr>
                              <w:jc w:val="center"/>
                              <w:rPr>
                                <w:i/>
                                <w:sz w:val="36"/>
                              </w:rPr>
                            </w:pPr>
                            <w:r w:rsidRPr="00921A83">
                              <w:rPr>
                                <w:i/>
                                <w:sz w:val="36"/>
                              </w:rPr>
                              <w:t>“Lif</w:t>
                            </w:r>
                            <w:r w:rsidR="00481027">
                              <w:rPr>
                                <w:i/>
                                <w:sz w:val="36"/>
                              </w:rPr>
                              <w:t>e i</w:t>
                            </w:r>
                            <w:r w:rsidR="00A95D0E">
                              <w:rPr>
                                <w:i/>
                                <w:sz w:val="36"/>
                              </w:rPr>
                              <w:t>s e</w:t>
                            </w:r>
                            <w:r w:rsidR="009E5CB0">
                              <w:rPr>
                                <w:i/>
                                <w:sz w:val="36"/>
                              </w:rPr>
                              <w:t xml:space="preserve">ither a </w:t>
                            </w:r>
                            <w:r w:rsidR="004F130D">
                              <w:rPr>
                                <w:i/>
                                <w:sz w:val="36"/>
                              </w:rPr>
                              <w:t>Daring A</w:t>
                            </w:r>
                            <w:r w:rsidR="00B91F7E">
                              <w:rPr>
                                <w:i/>
                                <w:sz w:val="36"/>
                              </w:rPr>
                              <w:t>dventure o</w:t>
                            </w:r>
                            <w:r w:rsidR="00102BB3">
                              <w:rPr>
                                <w:i/>
                                <w:sz w:val="36"/>
                              </w:rPr>
                              <w:t>r N</w:t>
                            </w:r>
                            <w:r w:rsidR="006502B2">
                              <w:rPr>
                                <w:i/>
                                <w:sz w:val="36"/>
                              </w:rPr>
                              <w:t>othing at a</w:t>
                            </w:r>
                            <w:r w:rsidRPr="00921A83">
                              <w:rPr>
                                <w:i/>
                                <w:sz w:val="36"/>
                              </w:rPr>
                              <w:t xml:space="preserve">ll” </w:t>
                            </w:r>
                          </w:p>
                          <w:p w:rsidR="000C16BB" w:rsidRDefault="001E399A" w:rsidP="000C16BB">
                            <w:pPr>
                              <w:jc w:val="center"/>
                            </w:pPr>
                            <w:r w:rsidRPr="00921A83">
                              <w:rPr>
                                <w:i/>
                                <w:sz w:val="36"/>
                              </w:rPr>
                              <w:t>~ Helen Keller</w:t>
                            </w:r>
                          </w:p>
                        </w:txbxContent>
                      </v:textbox>
                      <w10:anchorlock/>
                    </v:shape>
                  </w:pict>
                </mc:Fallback>
              </mc:AlternateContent>
            </w:r>
          </w:p>
        </w:tc>
      </w:tr>
      <w:tr w:rsidR="000C16BB" w:rsidTr="00C23228">
        <w:trPr>
          <w:trHeight w:val="89"/>
        </w:trPr>
        <w:tc>
          <w:tcPr>
            <w:tcW w:w="9999" w:type="dxa"/>
          </w:tcPr>
          <w:p w:rsidR="000C16BB" w:rsidRDefault="000C16BB" w:rsidP="00C23228">
            <w:pPr>
              <w:pStyle w:val="Content"/>
              <w:rPr>
                <w:i/>
                <w:sz w:val="36"/>
              </w:rPr>
            </w:pPr>
          </w:p>
        </w:tc>
      </w:tr>
    </w:tbl>
    <w:p w:rsidR="00961DFC" w:rsidRDefault="00961DFC" w:rsidP="00961DFC">
      <w:pPr>
        <w:pStyle w:val="Heading1"/>
      </w:pPr>
      <w:r>
        <w:lastRenderedPageBreak/>
        <w:t>Day 3</w:t>
      </w:r>
    </w:p>
    <w:tbl>
      <w:tblPr>
        <w:tblW w:w="9999" w:type="dxa"/>
        <w:tblInd w:w="40" w:type="dxa"/>
        <w:tblCellMar>
          <w:left w:w="0" w:type="dxa"/>
          <w:right w:w="0" w:type="dxa"/>
        </w:tblCellMar>
        <w:tblLook w:val="0000" w:firstRow="0" w:lastRow="0" w:firstColumn="0" w:lastColumn="0" w:noHBand="0" w:noVBand="0"/>
      </w:tblPr>
      <w:tblGrid>
        <w:gridCol w:w="9999"/>
      </w:tblGrid>
      <w:tr w:rsidR="00961DFC" w:rsidTr="00C23228">
        <w:trPr>
          <w:trHeight w:val="3546"/>
        </w:trPr>
        <w:tc>
          <w:tcPr>
            <w:tcW w:w="9999" w:type="dxa"/>
          </w:tcPr>
          <w:sdt>
            <w:sdtPr>
              <w:id w:val="772590942"/>
              <w:placeholder>
                <w:docPart w:val="F01527AFA29A44549AEBE32A645B863B"/>
              </w:placeholder>
              <w15:dataBinding w:prefixMappings="xmlns:ns0='http://schemas.microsoft.com/temp/samples' " w:xpath="/ns0:employees[1]/ns0:employee[1]/ns0:CompanyName[1]" w:storeItemID="{00000000-0000-0000-0000-000000000000}"/>
              <w15:appearance w15:val="hidden"/>
            </w:sdtPr>
            <w:sdtEndPr/>
            <w:sdtContent>
              <w:p w:rsidR="00961DFC" w:rsidRDefault="00961DFC" w:rsidP="00C23228">
                <w:pPr>
                  <w:pStyle w:val="Heading2"/>
                </w:pPr>
                <w:r>
                  <w:t xml:space="preserve">Visiting </w:t>
                </w:r>
                <w:r w:rsidR="000127EE">
                  <w:t>Attari Border</w:t>
                </w:r>
                <w:r>
                  <w:t>!</w:t>
                </w:r>
              </w:p>
            </w:sdtContent>
          </w:sdt>
          <w:p w:rsidR="001B756F" w:rsidRDefault="001B756F" w:rsidP="001B756F">
            <w:pPr>
              <w:pStyle w:val="Content"/>
            </w:pPr>
            <w:r>
              <w:t xml:space="preserve">The morning we had our breakfast, took some rest and left for the Attari border. On the way we had our lunch at the Halevi. We were forced to go back to take the passes for the VIP seats and the evening we spend at the Atari border was so very astonishing, as it was 26th January there were shows like Punjabi dance, dance by Varun Dhawan for the dance 3 movie shoot, the first line of border songs was played and the program goes on till evening 6 which made all spectator gratified. We clicked some of the pictures and we were back near our hotel for dinner </w:t>
            </w:r>
          </w:p>
          <w:p w:rsidR="001B756F" w:rsidRDefault="001B756F" w:rsidP="001B756F">
            <w:pPr>
              <w:pStyle w:val="Content"/>
            </w:pPr>
          </w:p>
          <w:p w:rsidR="00961DFC" w:rsidRDefault="001B756F" w:rsidP="001B756F">
            <w:pPr>
              <w:pStyle w:val="Content"/>
            </w:pPr>
            <w:r>
              <w:t>At the Haveli hotel, there were wall painting and a structure created by some artist of the event that happened in Punjab (movie Kesari)</w:t>
            </w: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p w:rsidR="00FE0C77" w:rsidRDefault="00FE0C77" w:rsidP="001B756F">
            <w:pPr>
              <w:pStyle w:val="Content"/>
            </w:pPr>
          </w:p>
        </w:tc>
      </w:tr>
      <w:tr w:rsidR="00961DFC" w:rsidTr="00C23228">
        <w:trPr>
          <w:trHeight w:val="1899"/>
        </w:trPr>
        <w:tc>
          <w:tcPr>
            <w:tcW w:w="9999" w:type="dxa"/>
            <w:shd w:val="clear" w:color="auto" w:fill="F2F2F2" w:themeFill="background1" w:themeFillShade="F2"/>
            <w:vAlign w:val="center"/>
          </w:tcPr>
          <w:p w:rsidR="00961DFC" w:rsidRPr="00DF027C" w:rsidRDefault="00961DFC" w:rsidP="00C23228">
            <w:pPr>
              <w:pStyle w:val="EmphasisText"/>
              <w:jc w:val="center"/>
            </w:pPr>
            <w:r>
              <w:rPr>
                <w:noProof/>
                <w:lang w:val="en-IN" w:eastAsia="en-IN"/>
              </w:rPr>
              <mc:AlternateContent>
                <mc:Choice Requires="wps">
                  <w:drawing>
                    <wp:inline distT="0" distB="0" distL="0" distR="0" wp14:anchorId="2A32B777" wp14:editId="76B519EB">
                      <wp:extent cx="5422005" cy="695459"/>
                      <wp:effectExtent l="0" t="0" r="0" b="0"/>
                      <wp:docPr id="10" name="Text Box 10"/>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C2265A" w:rsidRDefault="00BB021E" w:rsidP="00961DFC">
                                  <w:pPr>
                                    <w:jc w:val="center"/>
                                    <w:rPr>
                                      <w:i/>
                                      <w:sz w:val="36"/>
                                    </w:rPr>
                                  </w:pPr>
                                  <w:r>
                                    <w:rPr>
                                      <w:i/>
                                      <w:sz w:val="36"/>
                                    </w:rPr>
                                    <w:t>“</w:t>
                                  </w:r>
                                  <w:r w:rsidR="00C2265A" w:rsidRPr="00484570">
                                    <w:rPr>
                                      <w:i/>
                                      <w:sz w:val="36"/>
                                    </w:rPr>
                                    <w:t xml:space="preserve">Take Only Memories, Leave Only Footprints” </w:t>
                                  </w:r>
                                </w:p>
                                <w:p w:rsidR="00961DFC" w:rsidRDefault="00C2265A" w:rsidP="00961DFC">
                                  <w:pPr>
                                    <w:jc w:val="center"/>
                                  </w:pPr>
                                  <w:r w:rsidRPr="00484570">
                                    <w:rPr>
                                      <w:i/>
                                      <w:sz w:val="36"/>
                                    </w:rPr>
                                    <w:t>~ Chief Seattle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32B777" id="Text Box 10" o:spid="_x0000_s1029"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" filled="f" stroked="f" strokeweight=".5pt">
                      <v:textbox>
                        <w:txbxContent>
                          <w:p w:rsidR="00C2265A" w:rsidRDefault="00BB021E" w:rsidP="00961DFC">
                            <w:pPr>
                              <w:jc w:val="center"/>
                              <w:rPr>
                                <w:i/>
                                <w:sz w:val="36"/>
                              </w:rPr>
                            </w:pPr>
                            <w:r>
                              <w:rPr>
                                <w:i/>
                                <w:sz w:val="36"/>
                              </w:rPr>
                              <w:t>“</w:t>
                            </w:r>
                            <w:r w:rsidR="00C2265A" w:rsidRPr="00484570">
                              <w:rPr>
                                <w:i/>
                                <w:sz w:val="36"/>
                              </w:rPr>
                              <w:t xml:space="preserve">Take Only Memories, Leave Only Footprints” </w:t>
                            </w:r>
                          </w:p>
                          <w:p w:rsidR="00961DFC" w:rsidRDefault="00C2265A" w:rsidP="00961DFC">
                            <w:pPr>
                              <w:jc w:val="center"/>
                            </w:pPr>
                            <w:r w:rsidRPr="00484570">
                              <w:rPr>
                                <w:i/>
                                <w:sz w:val="36"/>
                              </w:rPr>
                              <w:t>~ Chief Seattle</w:t>
                            </w:r>
                          </w:p>
                        </w:txbxContent>
                      </v:textbox>
                      <w10:anchorlock/>
                    </v:shape>
                  </w:pict>
                </mc:Fallback>
              </mc:AlternateContent>
            </w:r>
          </w:p>
        </w:tc>
      </w:tr>
      <w:tr w:rsidR="00961DFC" w:rsidTr="00C23228">
        <w:trPr>
          <w:trHeight w:val="89"/>
        </w:trPr>
        <w:tc>
          <w:tcPr>
            <w:tcW w:w="9999" w:type="dxa"/>
          </w:tcPr>
          <w:p w:rsidR="00961DFC" w:rsidRDefault="00961DFC" w:rsidP="00C23228">
            <w:pPr>
              <w:pStyle w:val="Content"/>
              <w:rPr>
                <w:i/>
                <w:sz w:val="36"/>
              </w:rPr>
            </w:pPr>
          </w:p>
        </w:tc>
      </w:tr>
    </w:tbl>
    <w:p w:rsidR="00843226" w:rsidRDefault="00843226" w:rsidP="00843226">
      <w:pPr>
        <w:pStyle w:val="Heading1"/>
      </w:pPr>
      <w:r>
        <w:lastRenderedPageBreak/>
        <w:t>Day 4</w:t>
      </w:r>
    </w:p>
    <w:tbl>
      <w:tblPr>
        <w:tblW w:w="9999" w:type="dxa"/>
        <w:tblInd w:w="40" w:type="dxa"/>
        <w:tblCellMar>
          <w:left w:w="0" w:type="dxa"/>
          <w:right w:w="0" w:type="dxa"/>
        </w:tblCellMar>
        <w:tblLook w:val="0000" w:firstRow="0" w:lastRow="0" w:firstColumn="0" w:lastColumn="0" w:noHBand="0" w:noVBand="0"/>
      </w:tblPr>
      <w:tblGrid>
        <w:gridCol w:w="9999"/>
      </w:tblGrid>
      <w:tr w:rsidR="00843226" w:rsidTr="00C23228">
        <w:trPr>
          <w:trHeight w:val="3546"/>
        </w:trPr>
        <w:tc>
          <w:tcPr>
            <w:tcW w:w="9999" w:type="dxa"/>
          </w:tcPr>
          <w:sdt>
            <w:sdtPr>
              <w:id w:val="313005140"/>
              <w:placeholder>
                <w:docPart w:val="82F3A1F3BA1C4411824726FD32D5716E"/>
              </w:placeholder>
              <w15:dataBinding w:prefixMappings="xmlns:ns0='http://schemas.microsoft.com/temp/samples' " w:xpath="/ns0:employees[1]/ns0:employee[1]/ns0:CompanyName[1]" w:storeItemID="{00000000-0000-0000-0000-000000000000}"/>
              <w15:appearance w15:val="hidden"/>
            </w:sdtPr>
            <w:sdtEndPr/>
            <w:sdtContent>
              <w:p w:rsidR="00843226" w:rsidRDefault="00843226" w:rsidP="00C23228">
                <w:pPr>
                  <w:pStyle w:val="Heading2"/>
                </w:pPr>
                <w:r>
                  <w:t xml:space="preserve">Visiting </w:t>
                </w:r>
                <w:r w:rsidR="000D5AB1">
                  <w:t>Amritsar H</w:t>
                </w:r>
                <w:r w:rsidR="000D5AB1" w:rsidRPr="002316D7">
                  <w:t>aveli</w:t>
                </w:r>
                <w:r>
                  <w:t>!</w:t>
                </w:r>
              </w:p>
            </w:sdtContent>
          </w:sdt>
          <w:p w:rsidR="002316D7" w:rsidRPr="002316D7" w:rsidRDefault="002316D7" w:rsidP="002316D7">
            <w:pPr>
              <w:pStyle w:val="Content"/>
            </w:pPr>
            <w:r w:rsidRPr="002316D7">
              <w:t>We took a ren</w:t>
            </w:r>
            <w:r w:rsidR="00953A5D">
              <w:t>t car and when to the Amritsar H</w:t>
            </w:r>
            <w:r w:rsidR="00314ACC">
              <w:t>aveli in N</w:t>
            </w:r>
            <w:r w:rsidRPr="002316D7">
              <w:t xml:space="preserve">ew Amritsar. It is pure Punjabi authentic architecture they even had a restaurant inside huge and beautiful ambiance food that was very delicious, I highly </w:t>
            </w:r>
            <w:r w:rsidR="00953A5D">
              <w:t xml:space="preserve">recommend to have </w:t>
            </w:r>
            <w:proofErr w:type="spellStart"/>
            <w:r w:rsidR="00953A5D">
              <w:t>L</w:t>
            </w:r>
            <w:r w:rsidR="00BF212C">
              <w:t>assi</w:t>
            </w:r>
            <w:proofErr w:type="spellEnd"/>
            <w:r w:rsidR="00BF212C">
              <w:t xml:space="preserve"> and Paneer </w:t>
            </w:r>
            <w:proofErr w:type="spellStart"/>
            <w:r w:rsidR="00BF212C">
              <w:t>P</w:t>
            </w:r>
            <w:r w:rsidRPr="002316D7">
              <w:t>akoda</w:t>
            </w:r>
            <w:r w:rsidR="00BF212C">
              <w:t>s</w:t>
            </w:r>
            <w:proofErr w:type="spellEnd"/>
            <w:r w:rsidRPr="002316D7">
              <w:t>. They even had an open street food, where you get cutting chai and snacks if you want to go there in the afternoon for lunch. You can spend the entire day there till evening with lot of games and places to take pictures inside as well.</w:t>
            </w:r>
          </w:p>
          <w:p w:rsidR="00843226" w:rsidRDefault="00843226" w:rsidP="00C23228">
            <w:pPr>
              <w:pStyle w:val="Content"/>
            </w:pPr>
          </w:p>
          <w:p w:rsidR="00843226" w:rsidRDefault="00843226" w:rsidP="00C23228">
            <w:pPr>
              <w:pStyle w:val="Content"/>
            </w:pPr>
          </w:p>
          <w:p w:rsidR="00843226" w:rsidRDefault="00843226" w:rsidP="00C23228">
            <w:pPr>
              <w:pStyle w:val="Content"/>
            </w:pPr>
          </w:p>
          <w:p w:rsidR="00843226" w:rsidRDefault="00843226" w:rsidP="00C23228">
            <w:pPr>
              <w:pStyle w:val="Content"/>
            </w:pPr>
          </w:p>
          <w:p w:rsidR="00843226" w:rsidRDefault="00843226" w:rsidP="00C23228">
            <w:pPr>
              <w:pStyle w:val="Content"/>
            </w:pPr>
          </w:p>
          <w:p w:rsidR="00843226" w:rsidRDefault="00843226" w:rsidP="00C23228">
            <w:pPr>
              <w:pStyle w:val="Content"/>
            </w:pPr>
          </w:p>
          <w:p w:rsidR="00843226" w:rsidRDefault="00843226" w:rsidP="00C23228">
            <w:pPr>
              <w:pStyle w:val="Content"/>
            </w:pPr>
          </w:p>
          <w:p w:rsidR="00843226" w:rsidRDefault="00843226" w:rsidP="00C23228">
            <w:pPr>
              <w:pStyle w:val="Content"/>
            </w:pPr>
          </w:p>
          <w:p w:rsidR="00843226" w:rsidRDefault="00843226" w:rsidP="00C23228">
            <w:pPr>
              <w:pStyle w:val="Content"/>
            </w:pPr>
          </w:p>
          <w:p w:rsidR="002316D7" w:rsidRDefault="002316D7" w:rsidP="00C23228">
            <w:pPr>
              <w:pStyle w:val="Content"/>
            </w:pPr>
          </w:p>
          <w:p w:rsidR="002316D7" w:rsidRDefault="002316D7" w:rsidP="00C23228">
            <w:pPr>
              <w:pStyle w:val="Content"/>
            </w:pPr>
          </w:p>
          <w:p w:rsidR="002316D7" w:rsidRDefault="002316D7" w:rsidP="00C23228">
            <w:pPr>
              <w:pStyle w:val="Content"/>
            </w:pPr>
          </w:p>
          <w:p w:rsidR="00843226" w:rsidRDefault="00843226" w:rsidP="00C23228">
            <w:pPr>
              <w:pStyle w:val="Content"/>
            </w:pPr>
          </w:p>
          <w:p w:rsidR="002316D7" w:rsidRDefault="002316D7" w:rsidP="00C23228">
            <w:pPr>
              <w:pStyle w:val="Content"/>
            </w:pPr>
          </w:p>
          <w:p w:rsidR="00843226" w:rsidRDefault="00843226" w:rsidP="00C23228">
            <w:pPr>
              <w:pStyle w:val="Content"/>
            </w:pPr>
          </w:p>
          <w:p w:rsidR="00843226" w:rsidRDefault="00843226" w:rsidP="00C23228">
            <w:pPr>
              <w:pStyle w:val="Content"/>
            </w:pPr>
          </w:p>
          <w:p w:rsidR="00843226" w:rsidRDefault="00843226" w:rsidP="00C23228">
            <w:pPr>
              <w:pStyle w:val="Content"/>
            </w:pPr>
          </w:p>
          <w:p w:rsidR="00843226" w:rsidRDefault="00843226" w:rsidP="00C23228">
            <w:pPr>
              <w:pStyle w:val="Content"/>
            </w:pPr>
          </w:p>
        </w:tc>
      </w:tr>
      <w:tr w:rsidR="00843226" w:rsidTr="00C23228">
        <w:trPr>
          <w:trHeight w:val="1899"/>
        </w:trPr>
        <w:tc>
          <w:tcPr>
            <w:tcW w:w="9999" w:type="dxa"/>
            <w:shd w:val="clear" w:color="auto" w:fill="F2F2F2" w:themeFill="background1" w:themeFillShade="F2"/>
            <w:vAlign w:val="center"/>
          </w:tcPr>
          <w:p w:rsidR="00843226" w:rsidRPr="00DF027C" w:rsidRDefault="00843226" w:rsidP="00C23228">
            <w:pPr>
              <w:pStyle w:val="EmphasisText"/>
              <w:jc w:val="center"/>
            </w:pPr>
            <w:r>
              <w:rPr>
                <w:noProof/>
                <w:lang w:val="en-IN" w:eastAsia="en-IN"/>
              </w:rPr>
              <mc:AlternateContent>
                <mc:Choice Requires="wps">
                  <w:drawing>
                    <wp:inline distT="0" distB="0" distL="0" distR="0" wp14:anchorId="353943F3" wp14:editId="70F08A41">
                      <wp:extent cx="5422005" cy="695459"/>
                      <wp:effectExtent l="0" t="0" r="0" b="0"/>
                      <wp:docPr id="11" name="Text Box 11"/>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843226" w:rsidRDefault="003D0C04" w:rsidP="00843226">
                                  <w:pPr>
                                    <w:jc w:val="center"/>
                                  </w:pPr>
                                  <w:r w:rsidRPr="009305E5">
                                    <w:rPr>
                                      <w:i/>
                                      <w:sz w:val="36"/>
                                    </w:rPr>
                                    <w:t>“Traveling – It Leaves You S</w:t>
                                  </w:r>
                                  <w:r>
                                    <w:rPr>
                                      <w:i/>
                                      <w:sz w:val="36"/>
                                    </w:rPr>
                                    <w:t>peechless, Then Turns You into a</w:t>
                                  </w:r>
                                  <w:r w:rsidRPr="009305E5">
                                    <w:rPr>
                                      <w:i/>
                                      <w:sz w:val="36"/>
                                    </w:rPr>
                                    <w:t xml:space="preserve"> Storyteller.” – Ibn Battuta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3943F3" id="Text Box 11" o:spid="_x0000_s1030"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DuFEn4uAgAAWgQAAA4AAAAAAAAAAAAAAAAALgIAAGRy&#10;cy9lMm9Eb2MueG1sUEsBAi0AFAAGAAgAAAAhAI/ETwLdAAAABQEAAA8AAAAAAAAAAAAAAAAAiAQA&#10;AGRycy9kb3ducmV2LnhtbFBLBQYAAAAABAAEAPMAAACSBQAAAAA=&#10;" filled="f" stroked="f" strokeweight=".5pt">
                      <v:textbox>
                        <w:txbxContent>
                          <w:p w:rsidR="00843226" w:rsidRDefault="003D0C04" w:rsidP="00843226">
                            <w:pPr>
                              <w:jc w:val="center"/>
                            </w:pPr>
                            <w:r w:rsidRPr="009305E5">
                              <w:rPr>
                                <w:i/>
                                <w:sz w:val="36"/>
                              </w:rPr>
                              <w:t>“Traveling – It Leaves You S</w:t>
                            </w:r>
                            <w:r>
                              <w:rPr>
                                <w:i/>
                                <w:sz w:val="36"/>
                              </w:rPr>
                              <w:t>peechless, Then Turns You into a</w:t>
                            </w:r>
                            <w:r w:rsidRPr="009305E5">
                              <w:rPr>
                                <w:i/>
                                <w:sz w:val="36"/>
                              </w:rPr>
                              <w:t xml:space="preserve"> Storyteller.” – Ibn Battuta</w:t>
                            </w:r>
                          </w:p>
                        </w:txbxContent>
                      </v:textbox>
                      <w10:anchorlock/>
                    </v:shape>
                  </w:pict>
                </mc:Fallback>
              </mc:AlternateContent>
            </w:r>
          </w:p>
        </w:tc>
      </w:tr>
      <w:tr w:rsidR="00843226" w:rsidTr="00C23228">
        <w:trPr>
          <w:trHeight w:val="89"/>
        </w:trPr>
        <w:tc>
          <w:tcPr>
            <w:tcW w:w="9999" w:type="dxa"/>
          </w:tcPr>
          <w:p w:rsidR="00843226" w:rsidRDefault="00843226" w:rsidP="00C23228">
            <w:pPr>
              <w:pStyle w:val="Content"/>
              <w:rPr>
                <w:i/>
                <w:sz w:val="36"/>
              </w:rPr>
            </w:pPr>
          </w:p>
        </w:tc>
      </w:tr>
    </w:tbl>
    <w:p w:rsidR="0087605E" w:rsidRDefault="0087605E" w:rsidP="00DF027C"/>
    <w:p w:rsidR="00767A4E" w:rsidRDefault="00767A4E" w:rsidP="00DF027C"/>
    <w:p w:rsidR="00767A4E" w:rsidRDefault="00767A4E" w:rsidP="00DF027C"/>
    <w:p w:rsidR="00767A4E" w:rsidRDefault="00767A4E" w:rsidP="00DF027C"/>
    <w:p w:rsidR="00767A4E" w:rsidRDefault="00767A4E" w:rsidP="00DF027C"/>
    <w:p w:rsidR="00767A4E" w:rsidRDefault="00767A4E" w:rsidP="00DF027C"/>
    <w:p w:rsidR="00767A4E" w:rsidRDefault="00767A4E" w:rsidP="00DF027C"/>
    <w:p w:rsidR="00767A4E" w:rsidRDefault="00767A4E" w:rsidP="00DF027C"/>
    <w:p w:rsidR="00767A4E" w:rsidRDefault="00767A4E" w:rsidP="00DF027C"/>
    <w:p w:rsidR="00767A4E" w:rsidRDefault="00767A4E" w:rsidP="00DF027C"/>
    <w:p w:rsidR="00767A4E" w:rsidRDefault="00767A4E" w:rsidP="00DF027C"/>
    <w:p w:rsidR="00767A4E" w:rsidRDefault="00767A4E" w:rsidP="00DF027C"/>
    <w:p w:rsidR="00767A4E" w:rsidRDefault="00767A4E" w:rsidP="00DF027C"/>
    <w:p w:rsidR="00767A4E" w:rsidRPr="00767A4E" w:rsidRDefault="00767A4E" w:rsidP="00767A4E">
      <w:pPr>
        <w:jc w:val="center"/>
        <w:rPr>
          <w:b w:val="0"/>
          <w:sz w:val="96"/>
        </w:rPr>
      </w:pPr>
      <w:proofErr w:type="spellStart"/>
      <w:r w:rsidRPr="00767A4E">
        <w:rPr>
          <w:b w:val="0"/>
          <w:sz w:val="96"/>
        </w:rPr>
        <w:t>Cya</w:t>
      </w:r>
      <w:proofErr w:type="spellEnd"/>
      <w:r w:rsidRPr="00767A4E">
        <w:rPr>
          <w:b w:val="0"/>
          <w:sz w:val="96"/>
        </w:rPr>
        <w:t xml:space="preserve"> :)</w:t>
      </w:r>
    </w:p>
    <w:sectPr w:rsidR="00767A4E" w:rsidRPr="00767A4E"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560" w:rsidRDefault="002A5560">
      <w:r>
        <w:separator/>
      </w:r>
    </w:p>
    <w:p w:rsidR="002A5560" w:rsidRDefault="002A5560"/>
  </w:endnote>
  <w:endnote w:type="continuationSeparator" w:id="0">
    <w:p w:rsidR="002A5560" w:rsidRDefault="002A5560">
      <w:r>
        <w:continuationSeparator/>
      </w:r>
    </w:p>
    <w:p w:rsidR="002A5560" w:rsidRDefault="002A55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707F11">
          <w:rPr>
            <w:noProof/>
          </w:rPr>
          <w:t>6</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560" w:rsidRDefault="002A5560">
      <w:r>
        <w:separator/>
      </w:r>
    </w:p>
    <w:p w:rsidR="002A5560" w:rsidRDefault="002A5560"/>
  </w:footnote>
  <w:footnote w:type="continuationSeparator" w:id="0">
    <w:p w:rsidR="002A5560" w:rsidRDefault="002A5560">
      <w:r>
        <w:continuationSeparator/>
      </w:r>
    </w:p>
    <w:p w:rsidR="002A5560" w:rsidRDefault="002A55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D6"/>
    <w:rsid w:val="000127EE"/>
    <w:rsid w:val="0002482E"/>
    <w:rsid w:val="00050324"/>
    <w:rsid w:val="000A0150"/>
    <w:rsid w:val="000C16BB"/>
    <w:rsid w:val="000D5AB1"/>
    <w:rsid w:val="000E63C9"/>
    <w:rsid w:val="00102BB3"/>
    <w:rsid w:val="001221D6"/>
    <w:rsid w:val="00130E9D"/>
    <w:rsid w:val="00150A6D"/>
    <w:rsid w:val="00151E8A"/>
    <w:rsid w:val="0018474A"/>
    <w:rsid w:val="00185B35"/>
    <w:rsid w:val="001B756F"/>
    <w:rsid w:val="001D0BD0"/>
    <w:rsid w:val="001E399A"/>
    <w:rsid w:val="001F2BC8"/>
    <w:rsid w:val="001F5F6B"/>
    <w:rsid w:val="00223992"/>
    <w:rsid w:val="002316D7"/>
    <w:rsid w:val="00232068"/>
    <w:rsid w:val="0024330C"/>
    <w:rsid w:val="00243EBC"/>
    <w:rsid w:val="00246A35"/>
    <w:rsid w:val="0025301C"/>
    <w:rsid w:val="00284348"/>
    <w:rsid w:val="002A5560"/>
    <w:rsid w:val="002F51F5"/>
    <w:rsid w:val="00312137"/>
    <w:rsid w:val="00314ACC"/>
    <w:rsid w:val="00330359"/>
    <w:rsid w:val="00333543"/>
    <w:rsid w:val="0033762F"/>
    <w:rsid w:val="00346BC8"/>
    <w:rsid w:val="00366C7E"/>
    <w:rsid w:val="00384EA3"/>
    <w:rsid w:val="003942ED"/>
    <w:rsid w:val="003A39A1"/>
    <w:rsid w:val="003B0DE3"/>
    <w:rsid w:val="003C2191"/>
    <w:rsid w:val="003D0C04"/>
    <w:rsid w:val="003D3863"/>
    <w:rsid w:val="004110DE"/>
    <w:rsid w:val="0044085A"/>
    <w:rsid w:val="0044583C"/>
    <w:rsid w:val="00481027"/>
    <w:rsid w:val="00484570"/>
    <w:rsid w:val="004B21A5"/>
    <w:rsid w:val="004F130D"/>
    <w:rsid w:val="005037F0"/>
    <w:rsid w:val="00516A86"/>
    <w:rsid w:val="0052739C"/>
    <w:rsid w:val="005275F6"/>
    <w:rsid w:val="00572102"/>
    <w:rsid w:val="005A4876"/>
    <w:rsid w:val="005F1BB0"/>
    <w:rsid w:val="005F6D2C"/>
    <w:rsid w:val="006502B2"/>
    <w:rsid w:val="00656C4D"/>
    <w:rsid w:val="00671C81"/>
    <w:rsid w:val="006B5D0B"/>
    <w:rsid w:val="006C5E20"/>
    <w:rsid w:val="006E5716"/>
    <w:rsid w:val="00702AEE"/>
    <w:rsid w:val="00707F11"/>
    <w:rsid w:val="007302B3"/>
    <w:rsid w:val="00730733"/>
    <w:rsid w:val="00730E3A"/>
    <w:rsid w:val="00736AAF"/>
    <w:rsid w:val="00765B2A"/>
    <w:rsid w:val="00767A4E"/>
    <w:rsid w:val="00783A34"/>
    <w:rsid w:val="007B3711"/>
    <w:rsid w:val="007C6B52"/>
    <w:rsid w:val="007D16C5"/>
    <w:rsid w:val="00841B3D"/>
    <w:rsid w:val="00843226"/>
    <w:rsid w:val="00862FE4"/>
    <w:rsid w:val="0086389A"/>
    <w:rsid w:val="0087605E"/>
    <w:rsid w:val="008B1FEE"/>
    <w:rsid w:val="008C23F8"/>
    <w:rsid w:val="00903C32"/>
    <w:rsid w:val="00916B16"/>
    <w:rsid w:val="009173B9"/>
    <w:rsid w:val="00921A83"/>
    <w:rsid w:val="009305E5"/>
    <w:rsid w:val="0093335D"/>
    <w:rsid w:val="0093613E"/>
    <w:rsid w:val="00943026"/>
    <w:rsid w:val="00953A5D"/>
    <w:rsid w:val="009568EB"/>
    <w:rsid w:val="00961DFC"/>
    <w:rsid w:val="00966B81"/>
    <w:rsid w:val="00976DBD"/>
    <w:rsid w:val="009C7720"/>
    <w:rsid w:val="009E5CB0"/>
    <w:rsid w:val="00A11D63"/>
    <w:rsid w:val="00A23AFA"/>
    <w:rsid w:val="00A31B3E"/>
    <w:rsid w:val="00A532F3"/>
    <w:rsid w:val="00A75EC4"/>
    <w:rsid w:val="00A8489E"/>
    <w:rsid w:val="00A84ACC"/>
    <w:rsid w:val="00A86050"/>
    <w:rsid w:val="00A95D0E"/>
    <w:rsid w:val="00AC29F3"/>
    <w:rsid w:val="00AC4A38"/>
    <w:rsid w:val="00B05548"/>
    <w:rsid w:val="00B231E5"/>
    <w:rsid w:val="00B91F7E"/>
    <w:rsid w:val="00BA3174"/>
    <w:rsid w:val="00BB021E"/>
    <w:rsid w:val="00BF212C"/>
    <w:rsid w:val="00C02B87"/>
    <w:rsid w:val="00C2265A"/>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E0C77"/>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325B69-69E2-48B5-9B6A-C60BAF76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lp\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742F53654C4FD087A430463329F4B2"/>
        <w:category>
          <w:name w:val="General"/>
          <w:gallery w:val="placeholder"/>
        </w:category>
        <w:types>
          <w:type w:val="bbPlcHdr"/>
        </w:types>
        <w:behaviors>
          <w:behavior w:val="content"/>
        </w:behaviors>
        <w:guid w:val="{6EC52A9F-0808-4A22-AFAD-35217D3DC0A4}"/>
      </w:docPartPr>
      <w:docPartBody>
        <w:p w:rsidR="002761BD" w:rsidRDefault="00876B61">
          <w:pPr>
            <w:pStyle w:val="82742F53654C4FD087A430463329F4B2"/>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29</w:t>
          </w:r>
          <w:r w:rsidRPr="00D86945">
            <w:rPr>
              <w:rStyle w:val="SubtitleChar"/>
              <w:b/>
            </w:rPr>
            <w:fldChar w:fldCharType="end"/>
          </w:r>
        </w:p>
      </w:docPartBody>
    </w:docPart>
    <w:docPart>
      <w:docPartPr>
        <w:name w:val="78B3D0E140B84B3B956496DA89A95B28"/>
        <w:category>
          <w:name w:val="General"/>
          <w:gallery w:val="placeholder"/>
        </w:category>
        <w:types>
          <w:type w:val="bbPlcHdr"/>
        </w:types>
        <w:behaviors>
          <w:behavior w:val="content"/>
        </w:behaviors>
        <w:guid w:val="{B3813FB0-9703-41FA-99B3-840A09B135BF}"/>
      </w:docPartPr>
      <w:docPartBody>
        <w:p w:rsidR="002761BD" w:rsidRDefault="00876B61">
          <w:pPr>
            <w:pStyle w:val="78B3D0E140B84B3B956496DA89A95B28"/>
          </w:pPr>
          <w:r>
            <w:t>COMPANY NAME</w:t>
          </w:r>
        </w:p>
      </w:docPartBody>
    </w:docPart>
    <w:docPart>
      <w:docPartPr>
        <w:name w:val="FC4B10E292F345018DB5E39AD54F95A1"/>
        <w:category>
          <w:name w:val="General"/>
          <w:gallery w:val="placeholder"/>
        </w:category>
        <w:types>
          <w:type w:val="bbPlcHdr"/>
        </w:types>
        <w:behaviors>
          <w:behavior w:val="content"/>
        </w:behaviors>
        <w:guid w:val="{7313E40D-04AE-4D2E-87EC-7FE890E2F00F}"/>
      </w:docPartPr>
      <w:docPartBody>
        <w:p w:rsidR="002761BD" w:rsidRDefault="00876B61">
          <w:pPr>
            <w:pStyle w:val="FC4B10E292F345018DB5E39AD54F95A1"/>
          </w:pPr>
          <w:r>
            <w:t>Your Name</w:t>
          </w:r>
        </w:p>
      </w:docPartBody>
    </w:docPart>
    <w:docPart>
      <w:docPartPr>
        <w:name w:val="8C4D4AA4EB9144A1BCD7342B1E299EE3"/>
        <w:category>
          <w:name w:val="General"/>
          <w:gallery w:val="placeholder"/>
        </w:category>
        <w:types>
          <w:type w:val="bbPlcHdr"/>
        </w:types>
        <w:behaviors>
          <w:behavior w:val="content"/>
        </w:behaviors>
        <w:guid w:val="{BB26900F-D16F-43D2-9E3D-7022B28B3212}"/>
      </w:docPartPr>
      <w:docPartBody>
        <w:p w:rsidR="002761BD" w:rsidRDefault="00876B61">
          <w:pPr>
            <w:pStyle w:val="8C4D4AA4EB9144A1BCD7342B1E299EE3"/>
          </w:pPr>
          <w:r w:rsidRPr="00DF027C">
            <w:t>Subtitle Text Here</w:t>
          </w:r>
        </w:p>
      </w:docPartBody>
    </w:docPart>
    <w:docPart>
      <w:docPartPr>
        <w:name w:val="B583BC06F39D4527B0890663B1A15FA2"/>
        <w:category>
          <w:name w:val="General"/>
          <w:gallery w:val="placeholder"/>
        </w:category>
        <w:types>
          <w:type w:val="bbPlcHdr"/>
        </w:types>
        <w:behaviors>
          <w:behavior w:val="content"/>
        </w:behaviors>
        <w:guid w:val="{EC0D563F-BF4F-451D-8692-7B970C540F4E}"/>
      </w:docPartPr>
      <w:docPartBody>
        <w:p w:rsidR="002761BD" w:rsidRDefault="000F7674" w:rsidP="000F7674">
          <w:pPr>
            <w:pStyle w:val="B583BC06F39D4527B0890663B1A15FA2"/>
          </w:pPr>
          <w:r w:rsidRPr="00DF027C">
            <w:t>Subtitle Text Here</w:t>
          </w:r>
        </w:p>
      </w:docPartBody>
    </w:docPart>
    <w:docPart>
      <w:docPartPr>
        <w:name w:val="F01527AFA29A44549AEBE32A645B863B"/>
        <w:category>
          <w:name w:val="General"/>
          <w:gallery w:val="placeholder"/>
        </w:category>
        <w:types>
          <w:type w:val="bbPlcHdr"/>
        </w:types>
        <w:behaviors>
          <w:behavior w:val="content"/>
        </w:behaviors>
        <w:guid w:val="{54F60CAB-51C6-4C2E-80A7-7F204D999127}"/>
      </w:docPartPr>
      <w:docPartBody>
        <w:p w:rsidR="002761BD" w:rsidRDefault="000F7674" w:rsidP="000F7674">
          <w:pPr>
            <w:pStyle w:val="F01527AFA29A44549AEBE32A645B863B"/>
          </w:pPr>
          <w:r w:rsidRPr="00DF027C">
            <w:t>Subtitle Text Here</w:t>
          </w:r>
        </w:p>
      </w:docPartBody>
    </w:docPart>
    <w:docPart>
      <w:docPartPr>
        <w:name w:val="82F3A1F3BA1C4411824726FD32D5716E"/>
        <w:category>
          <w:name w:val="General"/>
          <w:gallery w:val="placeholder"/>
        </w:category>
        <w:types>
          <w:type w:val="bbPlcHdr"/>
        </w:types>
        <w:behaviors>
          <w:behavior w:val="content"/>
        </w:behaviors>
        <w:guid w:val="{87CF6FE5-797B-46A7-A8B0-A3D407C6C508}"/>
      </w:docPartPr>
      <w:docPartBody>
        <w:p w:rsidR="002761BD" w:rsidRDefault="000F7674" w:rsidP="000F7674">
          <w:pPr>
            <w:pStyle w:val="82F3A1F3BA1C4411824726FD32D5716E"/>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74"/>
    <w:rsid w:val="000F7674"/>
    <w:rsid w:val="002761BD"/>
    <w:rsid w:val="007F7F71"/>
    <w:rsid w:val="0087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82742F53654C4FD087A430463329F4B2">
    <w:name w:val="82742F53654C4FD087A430463329F4B2"/>
  </w:style>
  <w:style w:type="paragraph" w:customStyle="1" w:styleId="78B3D0E140B84B3B956496DA89A95B28">
    <w:name w:val="78B3D0E140B84B3B956496DA89A95B28"/>
  </w:style>
  <w:style w:type="paragraph" w:customStyle="1" w:styleId="FC4B10E292F345018DB5E39AD54F95A1">
    <w:name w:val="FC4B10E292F345018DB5E39AD54F95A1"/>
  </w:style>
  <w:style w:type="paragraph" w:customStyle="1" w:styleId="8C4D4AA4EB9144A1BCD7342B1E299EE3">
    <w:name w:val="8C4D4AA4EB9144A1BCD7342B1E299EE3"/>
  </w:style>
  <w:style w:type="paragraph" w:customStyle="1" w:styleId="186F646EF2234528951C6193B38C1EDD">
    <w:name w:val="186F646EF2234528951C6193B38C1EDD"/>
  </w:style>
  <w:style w:type="paragraph" w:customStyle="1" w:styleId="F6EBD0FD334B42CBA1BE32D65A7BAED0">
    <w:name w:val="F6EBD0FD334B42CBA1BE32D65A7BAED0"/>
  </w:style>
  <w:style w:type="paragraph" w:customStyle="1" w:styleId="0FA66D60FFA848BF807C41EA4889BD33">
    <w:name w:val="0FA66D60FFA848BF807C41EA4889BD33"/>
  </w:style>
  <w:style w:type="paragraph" w:customStyle="1" w:styleId="DBB9A82AE0DC4998B621E25180C41D8A">
    <w:name w:val="DBB9A82AE0DC4998B621E25180C41D8A"/>
  </w:style>
  <w:style w:type="paragraph" w:customStyle="1" w:styleId="CEA6DA3A6B2F4D5DA32A5184C62EAA0A">
    <w:name w:val="CEA6DA3A6B2F4D5DA32A5184C62EAA0A"/>
    <w:rsid w:val="000F7674"/>
  </w:style>
  <w:style w:type="paragraph" w:customStyle="1" w:styleId="B583BC06F39D4527B0890663B1A15FA2">
    <w:name w:val="B583BC06F39D4527B0890663B1A15FA2"/>
    <w:rsid w:val="000F7674"/>
  </w:style>
  <w:style w:type="paragraph" w:customStyle="1" w:styleId="F01527AFA29A44549AEBE32A645B863B">
    <w:name w:val="F01527AFA29A44549AEBE32A645B863B"/>
    <w:rsid w:val="000F7674"/>
  </w:style>
  <w:style w:type="paragraph" w:customStyle="1" w:styleId="82F3A1F3BA1C4411824726FD32D5716E">
    <w:name w:val="82F3A1F3BA1C4411824726FD32D5716E"/>
    <w:rsid w:val="000F7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Aditi Patel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23</TotalTime>
  <Pages>6</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Neel Patel</dc:creator>
  <cp:keywords/>
  <cp:lastModifiedBy>Neel Patel</cp:lastModifiedBy>
  <cp:revision>63</cp:revision>
  <cp:lastPrinted>2006-08-01T17:47:00Z</cp:lastPrinted>
  <dcterms:created xsi:type="dcterms:W3CDTF">2020-05-29T13:41:00Z</dcterms:created>
  <dcterms:modified xsi:type="dcterms:W3CDTF">2020-05-29T14:12:00Z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